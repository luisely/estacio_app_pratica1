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0D264" w14:textId="77777777" w:rsidR="002171C1" w:rsidRPr="002171C1" w:rsidRDefault="002171C1" w:rsidP="00B72656">
      <w:pPr>
        <w:pStyle w:val="Author"/>
        <w:rPr>
          <w:rFonts w:cs="Arial"/>
          <w:bCs/>
          <w:lang w:val="pt-BR"/>
        </w:rPr>
      </w:pPr>
      <w:r w:rsidRPr="002171C1">
        <w:rPr>
          <w:rFonts w:cs="Arial"/>
          <w:bCs/>
          <w:lang w:val="pt-BR"/>
        </w:rPr>
        <w:t>Vamos criar um App</w:t>
      </w:r>
    </w:p>
    <w:p w14:paraId="2A551DEF" w14:textId="10AA5B72" w:rsidR="00EC49FE" w:rsidRPr="008F4C54" w:rsidRDefault="00C222F3" w:rsidP="00B72656">
      <w:pPr>
        <w:pStyle w:val="Author"/>
        <w:rPr>
          <w:sz w:val="22"/>
          <w:szCs w:val="22"/>
          <w:lang w:val="pt-BR"/>
        </w:rPr>
        <w:sectPr w:rsidR="00EC49FE" w:rsidRPr="008F4C54" w:rsidSect="006445DD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843" w:right="1701" w:bottom="1418" w:left="1701" w:header="568" w:footer="964" w:gutter="0"/>
          <w:pgNumType w:start="101"/>
          <w:cols w:space="454"/>
        </w:sectPr>
      </w:pPr>
      <w:r w:rsidRPr="008F4C54">
        <w:rPr>
          <w:sz w:val="22"/>
          <w:szCs w:val="22"/>
          <w:lang w:val="pt-BR"/>
        </w:rPr>
        <w:t xml:space="preserve">LUIS FERNANDO </w:t>
      </w:r>
      <w:r w:rsidR="001324B5" w:rsidRPr="008F4C54">
        <w:rPr>
          <w:sz w:val="22"/>
          <w:szCs w:val="22"/>
          <w:lang w:val="pt-BR"/>
        </w:rPr>
        <w:t>ELY -</w:t>
      </w:r>
      <w:r w:rsidRPr="008F4C54">
        <w:rPr>
          <w:sz w:val="22"/>
          <w:szCs w:val="22"/>
          <w:lang w:val="pt-BR"/>
        </w:rPr>
        <w:t xml:space="preserve"> 202303157185</w:t>
      </w:r>
    </w:p>
    <w:p w14:paraId="1E6A1DB6" w14:textId="77777777" w:rsidR="006252F1" w:rsidRPr="008F4C54" w:rsidRDefault="006252F1" w:rsidP="006252F1">
      <w:pPr>
        <w:pStyle w:val="Abstract"/>
        <w:ind w:left="0"/>
        <w:rPr>
          <w:b/>
          <w:i w:val="0"/>
          <w:sz w:val="22"/>
          <w:szCs w:val="22"/>
        </w:rPr>
      </w:pPr>
    </w:p>
    <w:p w14:paraId="68029852" w14:textId="0EFCBDC1" w:rsidR="005D2B95" w:rsidRPr="008F4C54" w:rsidRDefault="003D467E" w:rsidP="006252F1">
      <w:pPr>
        <w:pStyle w:val="Abstract"/>
        <w:spacing w:before="0" w:after="0"/>
        <w:ind w:left="0"/>
        <w:rPr>
          <w:b/>
          <w:i w:val="0"/>
          <w:sz w:val="22"/>
          <w:szCs w:val="22"/>
        </w:rPr>
      </w:pPr>
      <w:r w:rsidRPr="008F4C54">
        <w:rPr>
          <w:b/>
          <w:i w:val="0"/>
          <w:sz w:val="22"/>
          <w:szCs w:val="22"/>
        </w:rPr>
        <w:t>POLO IPIRANGA - PORTO ALEGRE - RS</w:t>
      </w:r>
    </w:p>
    <w:p w14:paraId="2D634283" w14:textId="1C4B0E4C" w:rsidR="00277A91" w:rsidRPr="008F4C54" w:rsidRDefault="001A0FD2" w:rsidP="003D467E">
      <w:pPr>
        <w:pStyle w:val="Abstract"/>
        <w:spacing w:before="0"/>
        <w:ind w:left="0"/>
        <w:rPr>
          <w:b/>
          <w:i w:val="0"/>
          <w:sz w:val="22"/>
          <w:szCs w:val="22"/>
        </w:rPr>
      </w:pPr>
      <w:r w:rsidRPr="008F4C54">
        <w:rPr>
          <w:b/>
          <w:i w:val="0"/>
          <w:sz w:val="22"/>
          <w:szCs w:val="22"/>
        </w:rPr>
        <w:t xml:space="preserve">Nível </w:t>
      </w:r>
      <w:r w:rsidR="00634BCF" w:rsidRPr="008F4C54">
        <w:rPr>
          <w:b/>
          <w:i w:val="0"/>
          <w:sz w:val="22"/>
          <w:szCs w:val="22"/>
        </w:rPr>
        <w:t>1</w:t>
      </w:r>
      <w:r w:rsidRPr="008F4C54">
        <w:rPr>
          <w:b/>
          <w:i w:val="0"/>
          <w:sz w:val="22"/>
          <w:szCs w:val="22"/>
        </w:rPr>
        <w:t xml:space="preserve">: Vamos </w:t>
      </w:r>
      <w:r w:rsidR="00634BCF" w:rsidRPr="008F4C54">
        <w:rPr>
          <w:b/>
          <w:i w:val="0"/>
          <w:sz w:val="22"/>
          <w:szCs w:val="22"/>
        </w:rPr>
        <w:t>Criar um App</w:t>
      </w:r>
    </w:p>
    <w:p w14:paraId="53FB635F" w14:textId="77777777" w:rsidR="00EC49FE" w:rsidRPr="008F4C54" w:rsidRDefault="005D2B95" w:rsidP="001B7D57">
      <w:pPr>
        <w:pStyle w:val="Ttulo1"/>
        <w:spacing w:line="360" w:lineRule="auto"/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>Objetivo da Prática</w:t>
      </w:r>
    </w:p>
    <w:p w14:paraId="59AE8171" w14:textId="77777777" w:rsidR="00A010FB" w:rsidRPr="008F4C54" w:rsidRDefault="00A010FB" w:rsidP="00A010FB">
      <w:pPr>
        <w:pStyle w:val="PargrafodaLista"/>
        <w:numPr>
          <w:ilvl w:val="0"/>
          <w:numId w:val="25"/>
        </w:numPr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 xml:space="preserve">Configurar o ambiente de desenvolvimento </w:t>
      </w:r>
      <w:proofErr w:type="spellStart"/>
      <w:r w:rsidRPr="008F4C54">
        <w:rPr>
          <w:sz w:val="22"/>
          <w:szCs w:val="22"/>
          <w:lang w:val="pt-BR"/>
        </w:rPr>
        <w:t>React</w:t>
      </w:r>
      <w:proofErr w:type="spellEnd"/>
      <w:r w:rsidRPr="008F4C54">
        <w:rPr>
          <w:sz w:val="22"/>
          <w:szCs w:val="22"/>
          <w:lang w:val="pt-BR"/>
        </w:rPr>
        <w:t xml:space="preserve"> </w:t>
      </w:r>
      <w:proofErr w:type="spellStart"/>
      <w:r w:rsidRPr="008F4C54">
        <w:rPr>
          <w:sz w:val="22"/>
          <w:szCs w:val="22"/>
          <w:lang w:val="pt-BR"/>
        </w:rPr>
        <w:t>Native</w:t>
      </w:r>
      <w:proofErr w:type="spellEnd"/>
      <w:r w:rsidRPr="008F4C54">
        <w:rPr>
          <w:sz w:val="22"/>
          <w:szCs w:val="22"/>
          <w:lang w:val="pt-BR"/>
        </w:rPr>
        <w:t>;</w:t>
      </w:r>
    </w:p>
    <w:p w14:paraId="4E40A51B" w14:textId="77777777" w:rsidR="00762A64" w:rsidRPr="008F4C54" w:rsidRDefault="00762A64" w:rsidP="00762A64">
      <w:pPr>
        <w:pStyle w:val="PargrafodaLista"/>
        <w:numPr>
          <w:ilvl w:val="0"/>
          <w:numId w:val="25"/>
        </w:numPr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 xml:space="preserve">Implementar a funcionalidade de entrada de texto em um componente </w:t>
      </w:r>
      <w:proofErr w:type="spellStart"/>
      <w:r w:rsidRPr="008F4C54">
        <w:rPr>
          <w:sz w:val="22"/>
          <w:szCs w:val="22"/>
          <w:lang w:val="pt-BR"/>
        </w:rPr>
        <w:t>React</w:t>
      </w:r>
      <w:proofErr w:type="spellEnd"/>
      <w:r w:rsidRPr="008F4C54">
        <w:rPr>
          <w:sz w:val="22"/>
          <w:szCs w:val="22"/>
          <w:lang w:val="pt-BR"/>
        </w:rPr>
        <w:t xml:space="preserve"> </w:t>
      </w:r>
      <w:proofErr w:type="spellStart"/>
      <w:r w:rsidRPr="008F4C54">
        <w:rPr>
          <w:sz w:val="22"/>
          <w:szCs w:val="22"/>
          <w:lang w:val="pt-BR"/>
        </w:rPr>
        <w:t>Native</w:t>
      </w:r>
      <w:proofErr w:type="spellEnd"/>
      <w:r w:rsidRPr="008F4C54">
        <w:rPr>
          <w:sz w:val="22"/>
          <w:szCs w:val="22"/>
          <w:lang w:val="pt-BR"/>
        </w:rPr>
        <w:t>;</w:t>
      </w:r>
    </w:p>
    <w:p w14:paraId="60DE9A05" w14:textId="77777777" w:rsidR="00E26C93" w:rsidRPr="008F4C54" w:rsidRDefault="00E26C93" w:rsidP="00E26C93">
      <w:pPr>
        <w:pStyle w:val="PargrafodaLista"/>
        <w:numPr>
          <w:ilvl w:val="0"/>
          <w:numId w:val="25"/>
        </w:numPr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>Implementar um Componente de Lista Dinâmica (</w:t>
      </w:r>
      <w:proofErr w:type="spellStart"/>
      <w:r w:rsidRPr="008F4C54">
        <w:rPr>
          <w:sz w:val="22"/>
          <w:szCs w:val="22"/>
          <w:lang w:val="pt-BR"/>
        </w:rPr>
        <w:t>ScrollView</w:t>
      </w:r>
      <w:proofErr w:type="spellEnd"/>
      <w:r w:rsidRPr="008F4C54">
        <w:rPr>
          <w:sz w:val="22"/>
          <w:szCs w:val="22"/>
          <w:lang w:val="pt-BR"/>
        </w:rPr>
        <w:t>);</w:t>
      </w:r>
    </w:p>
    <w:p w14:paraId="4F30F7AD" w14:textId="77777777" w:rsidR="00E26C93" w:rsidRPr="008F4C54" w:rsidRDefault="00E26C93" w:rsidP="00E26C93">
      <w:pPr>
        <w:pStyle w:val="Ttulo1"/>
        <w:numPr>
          <w:ilvl w:val="0"/>
          <w:numId w:val="25"/>
        </w:numPr>
        <w:spacing w:before="100" w:beforeAutospacing="1"/>
        <w:rPr>
          <w:b w:val="0"/>
          <w:kern w:val="0"/>
          <w:sz w:val="22"/>
          <w:szCs w:val="22"/>
          <w:lang w:val="pt-BR"/>
        </w:rPr>
      </w:pPr>
      <w:r w:rsidRPr="008F4C54">
        <w:rPr>
          <w:b w:val="0"/>
          <w:kern w:val="0"/>
          <w:sz w:val="22"/>
          <w:szCs w:val="22"/>
          <w:lang w:val="pt-BR"/>
        </w:rPr>
        <w:t xml:space="preserve">Implementar componentes </w:t>
      </w:r>
      <w:proofErr w:type="spellStart"/>
      <w:r w:rsidRPr="008F4C54">
        <w:rPr>
          <w:b w:val="0"/>
          <w:kern w:val="0"/>
          <w:sz w:val="22"/>
          <w:szCs w:val="22"/>
          <w:lang w:val="pt-BR"/>
        </w:rPr>
        <w:t>React</w:t>
      </w:r>
      <w:proofErr w:type="spellEnd"/>
      <w:r w:rsidRPr="008F4C54">
        <w:rPr>
          <w:b w:val="0"/>
          <w:kern w:val="0"/>
          <w:sz w:val="22"/>
          <w:szCs w:val="22"/>
          <w:lang w:val="pt-BR"/>
        </w:rPr>
        <w:t xml:space="preserve"> </w:t>
      </w:r>
      <w:proofErr w:type="spellStart"/>
      <w:r w:rsidRPr="008F4C54">
        <w:rPr>
          <w:b w:val="0"/>
          <w:kern w:val="0"/>
          <w:sz w:val="22"/>
          <w:szCs w:val="22"/>
          <w:lang w:val="pt-BR"/>
        </w:rPr>
        <w:t>Native</w:t>
      </w:r>
      <w:proofErr w:type="spellEnd"/>
      <w:r w:rsidRPr="008F4C54">
        <w:rPr>
          <w:b w:val="0"/>
          <w:kern w:val="0"/>
          <w:sz w:val="22"/>
          <w:szCs w:val="22"/>
          <w:lang w:val="pt-BR"/>
        </w:rPr>
        <w:t xml:space="preserve"> para exibir informações de forma dinâmica</w:t>
      </w:r>
      <w:r w:rsidRPr="008F4C54">
        <w:rPr>
          <w:b w:val="0"/>
          <w:kern w:val="0"/>
          <w:sz w:val="22"/>
          <w:szCs w:val="22"/>
          <w:lang w:val="pt-BR"/>
        </w:rPr>
        <w:t xml:space="preserve"> </w:t>
      </w:r>
      <w:r w:rsidRPr="008F4C54">
        <w:rPr>
          <w:b w:val="0"/>
          <w:kern w:val="0"/>
          <w:sz w:val="22"/>
          <w:szCs w:val="22"/>
          <w:lang w:val="pt-BR"/>
        </w:rPr>
        <w:t>em listas;</w:t>
      </w:r>
    </w:p>
    <w:p w14:paraId="25DF1334" w14:textId="5DB04AC3" w:rsidR="00E26C93" w:rsidRPr="008F4C54" w:rsidRDefault="00E26C93" w:rsidP="00E26C93">
      <w:pPr>
        <w:pStyle w:val="Ttulo1"/>
        <w:numPr>
          <w:ilvl w:val="0"/>
          <w:numId w:val="25"/>
        </w:numPr>
        <w:spacing w:before="100" w:beforeAutospacing="1"/>
        <w:rPr>
          <w:b w:val="0"/>
          <w:bCs/>
          <w:kern w:val="0"/>
          <w:sz w:val="22"/>
          <w:szCs w:val="22"/>
          <w:lang w:val="pt-BR"/>
        </w:rPr>
      </w:pPr>
      <w:r w:rsidRPr="008F4C54">
        <w:rPr>
          <w:b w:val="0"/>
          <w:bCs/>
          <w:sz w:val="22"/>
          <w:szCs w:val="22"/>
          <w:lang w:val="pt-BR"/>
        </w:rPr>
        <w:t xml:space="preserve">Empregar elementos visuais em um aplicativo </w:t>
      </w:r>
      <w:proofErr w:type="spellStart"/>
      <w:r w:rsidRPr="008F4C54">
        <w:rPr>
          <w:b w:val="0"/>
          <w:bCs/>
          <w:sz w:val="22"/>
          <w:szCs w:val="22"/>
          <w:lang w:val="pt-BR"/>
        </w:rPr>
        <w:t>React</w:t>
      </w:r>
      <w:proofErr w:type="spellEnd"/>
      <w:r w:rsidRPr="008F4C54">
        <w:rPr>
          <w:b w:val="0"/>
          <w:bCs/>
          <w:sz w:val="22"/>
          <w:szCs w:val="22"/>
          <w:lang w:val="pt-BR"/>
        </w:rPr>
        <w:t xml:space="preserve"> </w:t>
      </w:r>
      <w:proofErr w:type="spellStart"/>
      <w:r w:rsidRPr="008F4C54">
        <w:rPr>
          <w:b w:val="0"/>
          <w:bCs/>
          <w:sz w:val="22"/>
          <w:szCs w:val="22"/>
          <w:lang w:val="pt-BR"/>
        </w:rPr>
        <w:t>Native</w:t>
      </w:r>
      <w:proofErr w:type="spellEnd"/>
      <w:r w:rsidRPr="008F4C54">
        <w:rPr>
          <w:b w:val="0"/>
          <w:bCs/>
          <w:sz w:val="22"/>
          <w:szCs w:val="22"/>
          <w:lang w:val="pt-BR"/>
        </w:rPr>
        <w:t>.</w:t>
      </w:r>
    </w:p>
    <w:p w14:paraId="6B63F1B0" w14:textId="48E42555" w:rsidR="00B14411" w:rsidRPr="008F4C54" w:rsidRDefault="006252F1" w:rsidP="00B14411">
      <w:pPr>
        <w:pStyle w:val="Ttulo1"/>
        <w:spacing w:line="360" w:lineRule="auto"/>
        <w:ind w:left="2"/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 xml:space="preserve"> </w:t>
      </w:r>
      <w:r w:rsidR="00B44897" w:rsidRPr="008F4C54">
        <w:rPr>
          <w:sz w:val="22"/>
          <w:szCs w:val="22"/>
          <w:lang w:val="pt-BR"/>
        </w:rPr>
        <w:t>Introdução</w:t>
      </w:r>
      <w:r w:rsidR="00B14411" w:rsidRPr="008F4C54">
        <w:rPr>
          <w:sz w:val="22"/>
          <w:szCs w:val="22"/>
          <w:lang w:val="pt-BR"/>
        </w:rPr>
        <w:t>.</w:t>
      </w:r>
      <w:r w:rsidR="00B14411" w:rsidRPr="008F4C54">
        <w:rPr>
          <w:sz w:val="22"/>
          <w:szCs w:val="22"/>
          <w:lang w:val="pt-BR"/>
        </w:rPr>
        <w:br/>
      </w:r>
      <w:r w:rsidR="00B14411" w:rsidRPr="008F4C54">
        <w:rPr>
          <w:b w:val="0"/>
          <w:bCs/>
          <w:sz w:val="22"/>
          <w:szCs w:val="22"/>
          <w:lang w:val="pt-BR"/>
        </w:rPr>
        <w:t>Aplicativo para cadastro de fornecedores</w:t>
      </w:r>
      <w:r w:rsidR="00F65FA1" w:rsidRPr="008F4C54">
        <w:rPr>
          <w:b w:val="0"/>
          <w:bCs/>
          <w:sz w:val="22"/>
          <w:szCs w:val="22"/>
          <w:lang w:val="pt-BR"/>
        </w:rPr>
        <w:t>.</w:t>
      </w:r>
    </w:p>
    <w:p w14:paraId="06A27E94" w14:textId="17E8D491" w:rsidR="00F65FA1" w:rsidRPr="008F4C54" w:rsidRDefault="00F65FA1" w:rsidP="00F65FA1">
      <w:pPr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 xml:space="preserve">Aplicativo desenvolvido usando </w:t>
      </w:r>
      <w:proofErr w:type="spellStart"/>
      <w:r w:rsidRPr="008F4C54">
        <w:rPr>
          <w:sz w:val="22"/>
          <w:szCs w:val="22"/>
          <w:lang w:val="pt-BR"/>
        </w:rPr>
        <w:t>React</w:t>
      </w:r>
      <w:proofErr w:type="spellEnd"/>
      <w:r w:rsidRPr="008F4C54">
        <w:rPr>
          <w:sz w:val="22"/>
          <w:szCs w:val="22"/>
          <w:lang w:val="pt-BR"/>
        </w:rPr>
        <w:t xml:space="preserve"> </w:t>
      </w:r>
      <w:proofErr w:type="spellStart"/>
      <w:r w:rsidRPr="008F4C54">
        <w:rPr>
          <w:sz w:val="22"/>
          <w:szCs w:val="22"/>
          <w:lang w:val="pt-BR"/>
        </w:rPr>
        <w:t>Native</w:t>
      </w:r>
      <w:proofErr w:type="spellEnd"/>
      <w:r w:rsidRPr="008F4C54">
        <w:rPr>
          <w:sz w:val="22"/>
          <w:szCs w:val="22"/>
          <w:lang w:val="pt-BR"/>
        </w:rPr>
        <w:t xml:space="preserve"> com Expo, para gerenciamento de fornecedores, </w:t>
      </w:r>
      <w:r w:rsidR="005A6034" w:rsidRPr="008F4C54">
        <w:rPr>
          <w:sz w:val="22"/>
          <w:szCs w:val="22"/>
          <w:lang w:val="pt-BR"/>
        </w:rPr>
        <w:t xml:space="preserve">podendo incluir, editar e filtrar. Também é possível adicionar uma </w:t>
      </w:r>
      <w:r w:rsidR="005B17D0" w:rsidRPr="008F4C54">
        <w:rPr>
          <w:sz w:val="22"/>
          <w:szCs w:val="22"/>
          <w:lang w:val="pt-BR"/>
        </w:rPr>
        <w:t>imagem ao fornecedor.</w:t>
      </w:r>
    </w:p>
    <w:p w14:paraId="01D978D1" w14:textId="77777777" w:rsidR="00F14B09" w:rsidRPr="008F4C54" w:rsidRDefault="00F14B09" w:rsidP="00F65FA1">
      <w:pPr>
        <w:rPr>
          <w:sz w:val="22"/>
          <w:szCs w:val="22"/>
          <w:lang w:val="pt-BR"/>
        </w:rPr>
      </w:pPr>
    </w:p>
    <w:p w14:paraId="099A8C84" w14:textId="30FC83C9" w:rsidR="004730F8" w:rsidRPr="008F4C54" w:rsidRDefault="00F14B09" w:rsidP="00F14B09">
      <w:pPr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drawing>
          <wp:inline distT="0" distB="0" distL="0" distR="0" wp14:anchorId="466983CF" wp14:editId="0CFC7FA1">
            <wp:extent cx="1900746" cy="1508077"/>
            <wp:effectExtent l="0" t="0" r="4445" b="0"/>
            <wp:docPr id="2173590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900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14" cy="15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D17" w14:textId="072E09B0" w:rsidR="00F14B09" w:rsidRDefault="003659DF" w:rsidP="00F14B09">
      <w:pPr>
        <w:rPr>
          <w:sz w:val="22"/>
          <w:szCs w:val="22"/>
          <w:lang w:val="pt-BR"/>
        </w:rPr>
      </w:pPr>
      <w:r w:rsidRPr="008F4C54">
        <w:rPr>
          <w:sz w:val="22"/>
          <w:szCs w:val="22"/>
          <w:lang w:val="pt-BR"/>
        </w:rPr>
        <w:t>Aplicativo foi realizado em vários componentes. Deixando bem claro o papel de cada componente.</w:t>
      </w:r>
    </w:p>
    <w:p w14:paraId="198C2778" w14:textId="77777777" w:rsidR="006445DD" w:rsidRPr="006445DD" w:rsidRDefault="006445DD" w:rsidP="00F14B09">
      <w:pPr>
        <w:rPr>
          <w:sz w:val="22"/>
          <w:szCs w:val="22"/>
          <w:lang w:val="pt-BR"/>
        </w:rPr>
      </w:pPr>
    </w:p>
    <w:p w14:paraId="228458C7" w14:textId="77777777" w:rsidR="004730F8" w:rsidRPr="006445DD" w:rsidRDefault="004730F8" w:rsidP="00FC0AAA">
      <w:pPr>
        <w:pStyle w:val="Ttulo1"/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>Executando o app</w:t>
      </w:r>
    </w:p>
    <w:p w14:paraId="6AE5BA7E" w14:textId="728ECF2A" w:rsidR="000876ED" w:rsidRPr="006445DD" w:rsidRDefault="004730F8" w:rsidP="000876ED">
      <w:pPr>
        <w:pStyle w:val="Ttulo1"/>
        <w:numPr>
          <w:ilvl w:val="0"/>
          <w:numId w:val="27"/>
        </w:numPr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>Clone o repositório do projeto</w:t>
      </w:r>
    </w:p>
    <w:p w14:paraId="002A6CC7" w14:textId="0AAB6F32" w:rsidR="003A255A" w:rsidRPr="006445DD" w:rsidRDefault="003A255A" w:rsidP="00FC0AAA">
      <w:pPr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ab/>
      </w:r>
      <w:r w:rsidRPr="006445DD">
        <w:rPr>
          <w:sz w:val="22"/>
          <w:szCs w:val="22"/>
          <w:lang w:val="pt-BR"/>
        </w:rPr>
        <w:t>https://github.com/luisely/estacio_app_pratica1</w:t>
      </w:r>
    </w:p>
    <w:p w14:paraId="767AB78B" w14:textId="77777777" w:rsidR="00614CAD" w:rsidRPr="006445DD" w:rsidRDefault="003A255A" w:rsidP="00FC0AAA">
      <w:pPr>
        <w:pStyle w:val="Ttulo1"/>
        <w:numPr>
          <w:ilvl w:val="0"/>
          <w:numId w:val="27"/>
        </w:numPr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 xml:space="preserve">Entre na pasta </w:t>
      </w:r>
    </w:p>
    <w:p w14:paraId="2CB2F79D" w14:textId="6079C3FB" w:rsidR="00614CAD" w:rsidRPr="006445DD" w:rsidRDefault="00614CAD" w:rsidP="00FC0AAA">
      <w:pPr>
        <w:spacing w:before="0"/>
        <w:ind w:left="720"/>
        <w:rPr>
          <w:sz w:val="22"/>
          <w:szCs w:val="22"/>
          <w:lang w:val="pt-BR"/>
        </w:rPr>
      </w:pPr>
      <w:proofErr w:type="spellStart"/>
      <w:r w:rsidRPr="006445DD">
        <w:rPr>
          <w:sz w:val="22"/>
          <w:szCs w:val="22"/>
          <w:lang w:val="pt-BR"/>
        </w:rPr>
        <w:t>cd</w:t>
      </w:r>
      <w:proofErr w:type="spellEnd"/>
      <w:r w:rsidRPr="006445DD">
        <w:rPr>
          <w:sz w:val="22"/>
          <w:szCs w:val="22"/>
          <w:lang w:val="pt-BR"/>
        </w:rPr>
        <w:t xml:space="preserve"> </w:t>
      </w:r>
      <w:r w:rsidR="00234C87" w:rsidRPr="006445DD">
        <w:rPr>
          <w:sz w:val="22"/>
          <w:szCs w:val="22"/>
          <w:lang w:val="pt-BR"/>
        </w:rPr>
        <w:t>estaci</w:t>
      </w:r>
      <w:r w:rsidR="006831E7">
        <w:rPr>
          <w:sz w:val="22"/>
          <w:szCs w:val="22"/>
          <w:lang w:val="pt-BR"/>
        </w:rPr>
        <w:t>o</w:t>
      </w:r>
      <w:r w:rsidR="00234C87" w:rsidRPr="006445DD">
        <w:rPr>
          <w:sz w:val="22"/>
          <w:szCs w:val="22"/>
          <w:lang w:val="pt-BR"/>
        </w:rPr>
        <w:t>_</w:t>
      </w:r>
      <w:r w:rsidR="00234C87" w:rsidRPr="006445DD">
        <w:rPr>
          <w:sz w:val="22"/>
          <w:szCs w:val="22"/>
          <w:lang w:val="pt-BR"/>
        </w:rPr>
        <w:t>app_pratica1</w:t>
      </w:r>
    </w:p>
    <w:p w14:paraId="1A00658D" w14:textId="77777777" w:rsidR="00CC53CC" w:rsidRPr="006445DD" w:rsidRDefault="00CC53CC" w:rsidP="00FC0AAA">
      <w:pPr>
        <w:pStyle w:val="Ttulo1"/>
        <w:numPr>
          <w:ilvl w:val="0"/>
          <w:numId w:val="27"/>
        </w:numPr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>Instale as dependências:</w:t>
      </w:r>
    </w:p>
    <w:p w14:paraId="0E73370D" w14:textId="009DF5DE" w:rsidR="00CC53CC" w:rsidRPr="006445DD" w:rsidRDefault="00CC53CC" w:rsidP="00FC0AAA">
      <w:pPr>
        <w:spacing w:before="0"/>
        <w:ind w:left="720"/>
        <w:rPr>
          <w:sz w:val="22"/>
          <w:szCs w:val="22"/>
          <w:lang w:val="pt-BR"/>
        </w:rPr>
      </w:pPr>
      <w:proofErr w:type="spellStart"/>
      <w:r w:rsidRPr="006445DD">
        <w:rPr>
          <w:sz w:val="22"/>
          <w:szCs w:val="22"/>
          <w:lang w:val="pt-BR"/>
        </w:rPr>
        <w:t>yarn</w:t>
      </w:r>
      <w:proofErr w:type="spellEnd"/>
      <w:r w:rsidRPr="006445DD">
        <w:rPr>
          <w:sz w:val="22"/>
          <w:szCs w:val="22"/>
          <w:lang w:val="pt-BR"/>
        </w:rPr>
        <w:t xml:space="preserve"> </w:t>
      </w:r>
      <w:proofErr w:type="spellStart"/>
      <w:r w:rsidRPr="006445DD">
        <w:rPr>
          <w:sz w:val="22"/>
          <w:szCs w:val="22"/>
          <w:lang w:val="pt-BR"/>
        </w:rPr>
        <w:t>install</w:t>
      </w:r>
      <w:proofErr w:type="spellEnd"/>
    </w:p>
    <w:p w14:paraId="043C42AD" w14:textId="1B8C216B" w:rsidR="000876ED" w:rsidRPr="006445DD" w:rsidRDefault="000B7C21" w:rsidP="000876ED">
      <w:pPr>
        <w:pStyle w:val="Ttulo1"/>
        <w:numPr>
          <w:ilvl w:val="0"/>
          <w:numId w:val="27"/>
        </w:numPr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>Inicie o serviço</w:t>
      </w:r>
      <w:r w:rsidR="000876ED" w:rsidRPr="006445DD">
        <w:rPr>
          <w:sz w:val="22"/>
          <w:szCs w:val="22"/>
          <w:lang w:val="pt-BR"/>
        </w:rPr>
        <w:t>.</w:t>
      </w:r>
    </w:p>
    <w:p w14:paraId="42ECA282" w14:textId="0F818A3D" w:rsidR="004A0647" w:rsidRPr="006445DD" w:rsidRDefault="00FC0AAA" w:rsidP="00FC0AAA">
      <w:pPr>
        <w:spacing w:before="0"/>
        <w:ind w:left="720"/>
        <w:rPr>
          <w:sz w:val="22"/>
          <w:szCs w:val="22"/>
          <w:lang w:val="pt-BR"/>
        </w:rPr>
      </w:pPr>
      <w:proofErr w:type="spellStart"/>
      <w:r w:rsidRPr="006445DD">
        <w:rPr>
          <w:sz w:val="22"/>
          <w:szCs w:val="22"/>
          <w:lang w:val="pt-BR"/>
        </w:rPr>
        <w:t>n</w:t>
      </w:r>
      <w:r w:rsidR="004A0647" w:rsidRPr="006445DD">
        <w:rPr>
          <w:sz w:val="22"/>
          <w:szCs w:val="22"/>
          <w:lang w:val="pt-BR"/>
        </w:rPr>
        <w:t>pm</w:t>
      </w:r>
      <w:proofErr w:type="spellEnd"/>
      <w:r w:rsidR="004A0647" w:rsidRPr="006445DD">
        <w:rPr>
          <w:sz w:val="22"/>
          <w:szCs w:val="22"/>
          <w:lang w:val="pt-BR"/>
        </w:rPr>
        <w:t xml:space="preserve"> start</w:t>
      </w:r>
    </w:p>
    <w:p w14:paraId="017771EC" w14:textId="0CEAABE4" w:rsidR="008177F3" w:rsidRPr="006445DD" w:rsidRDefault="004A0647" w:rsidP="00FC0AAA">
      <w:pPr>
        <w:spacing w:before="0"/>
        <w:ind w:left="72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 xml:space="preserve">Expo será </w:t>
      </w:r>
      <w:r w:rsidR="008177F3" w:rsidRPr="006445DD">
        <w:rPr>
          <w:sz w:val="22"/>
          <w:szCs w:val="22"/>
          <w:lang w:val="pt-BR"/>
        </w:rPr>
        <w:t>executado,</w:t>
      </w:r>
      <w:r w:rsidRPr="006445DD">
        <w:rPr>
          <w:sz w:val="22"/>
          <w:szCs w:val="22"/>
          <w:lang w:val="pt-BR"/>
        </w:rPr>
        <w:t xml:space="preserve"> ler o </w:t>
      </w:r>
      <w:proofErr w:type="spellStart"/>
      <w:r w:rsidRPr="006445DD">
        <w:rPr>
          <w:sz w:val="22"/>
          <w:szCs w:val="22"/>
          <w:lang w:val="pt-BR"/>
        </w:rPr>
        <w:t>QrCode</w:t>
      </w:r>
      <w:proofErr w:type="spellEnd"/>
      <w:r w:rsidRPr="006445DD">
        <w:rPr>
          <w:sz w:val="22"/>
          <w:szCs w:val="22"/>
          <w:lang w:val="pt-BR"/>
        </w:rPr>
        <w:t xml:space="preserve"> com </w:t>
      </w:r>
      <w:r w:rsidR="008177F3" w:rsidRPr="006445DD">
        <w:rPr>
          <w:sz w:val="22"/>
          <w:szCs w:val="22"/>
          <w:lang w:val="pt-BR"/>
        </w:rPr>
        <w:t>celular</w:t>
      </w:r>
      <w:r w:rsidR="00FC0AAA" w:rsidRPr="006445DD">
        <w:rPr>
          <w:sz w:val="22"/>
          <w:szCs w:val="22"/>
          <w:lang w:val="pt-BR"/>
        </w:rPr>
        <w:t>.</w:t>
      </w:r>
    </w:p>
    <w:p w14:paraId="717B6776" w14:textId="714799FD" w:rsidR="000876ED" w:rsidRPr="006445DD" w:rsidRDefault="008177F3" w:rsidP="000876ED">
      <w:pPr>
        <w:spacing w:before="0"/>
        <w:ind w:left="72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>Ter o app do Expo no celular que irá executar.</w:t>
      </w:r>
    </w:p>
    <w:p w14:paraId="07FA3E60" w14:textId="29AB6029" w:rsidR="006445DD" w:rsidRPr="006445DD" w:rsidRDefault="000876ED" w:rsidP="006445DD">
      <w:pPr>
        <w:pStyle w:val="Ttulo1"/>
        <w:numPr>
          <w:ilvl w:val="0"/>
          <w:numId w:val="27"/>
        </w:numPr>
        <w:spacing w:before="0"/>
        <w:rPr>
          <w:sz w:val="22"/>
          <w:szCs w:val="22"/>
          <w:lang w:val="pt-BR"/>
        </w:rPr>
      </w:pPr>
      <w:r w:rsidRPr="006445DD">
        <w:rPr>
          <w:sz w:val="22"/>
          <w:szCs w:val="22"/>
          <w:lang w:val="pt-BR"/>
        </w:rPr>
        <w:t>App irá carregar</w:t>
      </w:r>
      <w:r w:rsidRPr="006445DD">
        <w:rPr>
          <w:sz w:val="22"/>
          <w:szCs w:val="22"/>
          <w:lang w:val="pt-BR"/>
        </w:rPr>
        <w:t>.</w:t>
      </w:r>
    </w:p>
    <w:p w14:paraId="2EA78B6A" w14:textId="68B1017E" w:rsidR="0008229E" w:rsidRDefault="0008229E" w:rsidP="006445DD">
      <w:pPr>
        <w:spacing w:before="0"/>
        <w:ind w:left="720"/>
        <w:rPr>
          <w:lang w:val="pt-BR"/>
        </w:rPr>
      </w:pPr>
    </w:p>
    <w:p w14:paraId="7A9FED73" w14:textId="77777777" w:rsidR="006445DD" w:rsidRDefault="006445DD" w:rsidP="006445DD">
      <w:pPr>
        <w:spacing w:before="0"/>
        <w:ind w:left="720"/>
        <w:rPr>
          <w:lang w:val="pt-BR"/>
        </w:rPr>
      </w:pPr>
    </w:p>
    <w:p w14:paraId="1EDB935C" w14:textId="0D9C13E2" w:rsidR="006445DD" w:rsidRDefault="006445DD" w:rsidP="000876ED">
      <w:pPr>
        <w:spacing w:before="0"/>
        <w:rPr>
          <w:lang w:val="pt-BR"/>
        </w:rPr>
      </w:pPr>
      <w:r>
        <w:rPr>
          <w:lang w:val="pt-BR"/>
        </w:rPr>
        <w:t>Prints do App</w:t>
      </w:r>
    </w:p>
    <w:p w14:paraId="25F13361" w14:textId="4F8D0ECA" w:rsidR="003668DC" w:rsidRDefault="000C793D" w:rsidP="000876ED">
      <w:pPr>
        <w:spacing w:before="0"/>
        <w:rPr>
          <w:lang w:val="pt-BR"/>
        </w:rPr>
      </w:pPr>
      <w:r>
        <w:rPr>
          <w:noProof/>
        </w:rPr>
        <w:drawing>
          <wp:inline distT="0" distB="0" distL="0" distR="0" wp14:anchorId="60EFCD93" wp14:editId="6AAE7BE2">
            <wp:extent cx="1956311" cy="4237630"/>
            <wp:effectExtent l="0" t="0" r="6350" b="0"/>
            <wp:docPr id="427729919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9919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26" cy="425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7543" wp14:editId="5B7ACE29">
            <wp:extent cx="1958400" cy="4237200"/>
            <wp:effectExtent l="0" t="0" r="3810" b="0"/>
            <wp:docPr id="1087008502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8502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8DC" w:rsidRPr="003668DC">
        <w:t xml:space="preserve"> </w:t>
      </w:r>
      <w:r w:rsidR="003668DC">
        <w:rPr>
          <w:noProof/>
        </w:rPr>
        <w:drawing>
          <wp:inline distT="0" distB="0" distL="0" distR="0" wp14:anchorId="5A328361" wp14:editId="023A92C9">
            <wp:extent cx="1958400" cy="4237200"/>
            <wp:effectExtent l="0" t="0" r="3810" b="0"/>
            <wp:docPr id="82658773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773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553" w:rsidRPr="009A5553">
        <w:t xml:space="preserve"> </w:t>
      </w:r>
      <w:r w:rsidR="009A5553">
        <w:rPr>
          <w:noProof/>
        </w:rPr>
        <w:drawing>
          <wp:inline distT="0" distB="0" distL="0" distR="0" wp14:anchorId="0AF3B3A2" wp14:editId="10C9CFB1">
            <wp:extent cx="1958400" cy="4237200"/>
            <wp:effectExtent l="0" t="0" r="3810" b="0"/>
            <wp:docPr id="983170409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0409" name="Imagem 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E1B2" w14:textId="3B15496F" w:rsidR="006445DD" w:rsidRPr="008D7B23" w:rsidRDefault="000C793D" w:rsidP="000876ED">
      <w:pPr>
        <w:spacing w:before="0"/>
        <w:rPr>
          <w:lang w:val="pt-BR"/>
        </w:rPr>
      </w:pPr>
      <w:r w:rsidRPr="000C793D">
        <w:t xml:space="preserve"> </w:t>
      </w:r>
    </w:p>
    <w:sectPr w:rsidR="006445DD" w:rsidRPr="008D7B23" w:rsidSect="00635199">
      <w:headerReference w:type="even" r:id="rId16"/>
      <w:headerReference w:type="default" r:id="rId17"/>
      <w:footerReference w:type="even" r:id="rId18"/>
      <w:footerReference w:type="first" r:id="rId19"/>
      <w:type w:val="continuous"/>
      <w:pgSz w:w="11907" w:h="16840" w:code="9"/>
      <w:pgMar w:top="426" w:right="1701" w:bottom="142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3C293" w14:textId="77777777" w:rsidR="00C0353F" w:rsidRDefault="00C0353F">
      <w:r>
        <w:separator/>
      </w:r>
    </w:p>
  </w:endnote>
  <w:endnote w:type="continuationSeparator" w:id="0">
    <w:p w14:paraId="3D24BD79" w14:textId="77777777" w:rsidR="00C0353F" w:rsidRDefault="00C0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700FB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0330F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88A9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4F05B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943A5" w14:textId="77777777" w:rsidR="00C0353F" w:rsidRDefault="00C0353F">
      <w:r>
        <w:separator/>
      </w:r>
    </w:p>
  </w:footnote>
  <w:footnote w:type="continuationSeparator" w:id="0">
    <w:p w14:paraId="430D26C5" w14:textId="77777777" w:rsidR="00C0353F" w:rsidRDefault="00C03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B162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394C48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7CBB" w14:textId="77777777" w:rsidR="0092301E" w:rsidRDefault="0092301E">
    <w:pPr>
      <w:framePr w:wrap="around" w:vAnchor="text" w:hAnchor="margin" w:xAlign="inside" w:y="1"/>
    </w:pPr>
  </w:p>
  <w:p w14:paraId="6681D358" w14:textId="28459F5C" w:rsidR="0092301E" w:rsidRDefault="00A21E75" w:rsidP="00F84A22">
    <w:pPr>
      <w:tabs>
        <w:tab w:val="right" w:pos="9356"/>
      </w:tabs>
      <w:jc w:val="center"/>
    </w:pPr>
    <w:r>
      <w:rPr>
        <w:noProof/>
      </w:rPr>
      <w:drawing>
        <wp:inline distT="0" distB="0" distL="0" distR="0" wp14:anchorId="044EB7E6" wp14:editId="482AAD42">
          <wp:extent cx="933450" cy="676275"/>
          <wp:effectExtent l="0" t="0" r="0" b="0"/>
          <wp:docPr id="66216723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3C3A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D6469B7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70388551" w14:textId="77777777" w:rsidR="0092301E" w:rsidRPr="00B7265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BE264" w14:textId="77777777" w:rsidR="0092301E" w:rsidRDefault="0092301E">
    <w:pPr>
      <w:framePr w:wrap="around" w:vAnchor="text" w:hAnchor="margin" w:xAlign="inside" w:y="1"/>
    </w:pPr>
  </w:p>
  <w:p w14:paraId="6028FA6E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0505"/>
    <w:multiLevelType w:val="hybridMultilevel"/>
    <w:tmpl w:val="7390D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E4D6B"/>
    <w:multiLevelType w:val="hybridMultilevel"/>
    <w:tmpl w:val="E14CD2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1D012E9"/>
    <w:multiLevelType w:val="hybridMultilevel"/>
    <w:tmpl w:val="47D29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CF5761A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80C30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295EFC"/>
    <w:multiLevelType w:val="hybridMultilevel"/>
    <w:tmpl w:val="7EEED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EFB7272"/>
    <w:multiLevelType w:val="hybridMultilevel"/>
    <w:tmpl w:val="98265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C6E6E"/>
    <w:multiLevelType w:val="hybridMultilevel"/>
    <w:tmpl w:val="927C4A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70237">
    <w:abstractNumId w:val="13"/>
  </w:num>
  <w:num w:numId="2" w16cid:durableId="1942372859">
    <w:abstractNumId w:val="17"/>
  </w:num>
  <w:num w:numId="3" w16cid:durableId="100803319">
    <w:abstractNumId w:val="18"/>
  </w:num>
  <w:num w:numId="4" w16cid:durableId="356391333">
    <w:abstractNumId w:val="21"/>
  </w:num>
  <w:num w:numId="5" w16cid:durableId="2037538397">
    <w:abstractNumId w:val="12"/>
  </w:num>
  <w:num w:numId="6" w16cid:durableId="1472753037">
    <w:abstractNumId w:val="24"/>
  </w:num>
  <w:num w:numId="7" w16cid:durableId="2146307866">
    <w:abstractNumId w:val="16"/>
  </w:num>
  <w:num w:numId="8" w16cid:durableId="2103723472">
    <w:abstractNumId w:val="23"/>
  </w:num>
  <w:num w:numId="9" w16cid:durableId="1980068975">
    <w:abstractNumId w:val="14"/>
  </w:num>
  <w:num w:numId="10" w16cid:durableId="635137806">
    <w:abstractNumId w:val="9"/>
  </w:num>
  <w:num w:numId="11" w16cid:durableId="701709246">
    <w:abstractNumId w:val="7"/>
  </w:num>
  <w:num w:numId="12" w16cid:durableId="755251875">
    <w:abstractNumId w:val="6"/>
  </w:num>
  <w:num w:numId="13" w16cid:durableId="888297120">
    <w:abstractNumId w:val="5"/>
  </w:num>
  <w:num w:numId="14" w16cid:durableId="2074505626">
    <w:abstractNumId w:val="4"/>
  </w:num>
  <w:num w:numId="15" w16cid:durableId="1646813769">
    <w:abstractNumId w:val="8"/>
  </w:num>
  <w:num w:numId="16" w16cid:durableId="1604410197">
    <w:abstractNumId w:val="3"/>
  </w:num>
  <w:num w:numId="17" w16cid:durableId="367070776">
    <w:abstractNumId w:val="2"/>
  </w:num>
  <w:num w:numId="18" w16cid:durableId="880829042">
    <w:abstractNumId w:val="1"/>
  </w:num>
  <w:num w:numId="19" w16cid:durableId="1897544306">
    <w:abstractNumId w:val="0"/>
  </w:num>
  <w:num w:numId="20" w16cid:durableId="2013297904">
    <w:abstractNumId w:val="20"/>
  </w:num>
  <w:num w:numId="21" w16cid:durableId="1648124395">
    <w:abstractNumId w:val="19"/>
  </w:num>
  <w:num w:numId="22" w16cid:durableId="963346048">
    <w:abstractNumId w:val="26"/>
  </w:num>
  <w:num w:numId="23" w16cid:durableId="1465200308">
    <w:abstractNumId w:val="10"/>
  </w:num>
  <w:num w:numId="24" w16cid:durableId="1970742230">
    <w:abstractNumId w:val="25"/>
  </w:num>
  <w:num w:numId="25" w16cid:durableId="157112917">
    <w:abstractNumId w:val="22"/>
  </w:num>
  <w:num w:numId="26" w16cid:durableId="433400757">
    <w:abstractNumId w:val="11"/>
  </w:num>
  <w:num w:numId="27" w16cid:durableId="11538376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22FC0"/>
    <w:rsid w:val="00035BF8"/>
    <w:rsid w:val="00042DBA"/>
    <w:rsid w:val="00074F05"/>
    <w:rsid w:val="0008229E"/>
    <w:rsid w:val="000876ED"/>
    <w:rsid w:val="00095E06"/>
    <w:rsid w:val="000973C6"/>
    <w:rsid w:val="000A3ED6"/>
    <w:rsid w:val="000B095B"/>
    <w:rsid w:val="000B7C21"/>
    <w:rsid w:val="000C793D"/>
    <w:rsid w:val="000D19E0"/>
    <w:rsid w:val="000D535A"/>
    <w:rsid w:val="00101094"/>
    <w:rsid w:val="00120674"/>
    <w:rsid w:val="001250B6"/>
    <w:rsid w:val="001324B5"/>
    <w:rsid w:val="00154001"/>
    <w:rsid w:val="0016238B"/>
    <w:rsid w:val="0017278B"/>
    <w:rsid w:val="0017645F"/>
    <w:rsid w:val="001964DE"/>
    <w:rsid w:val="001A0FD2"/>
    <w:rsid w:val="001A222E"/>
    <w:rsid w:val="001A532C"/>
    <w:rsid w:val="001B0861"/>
    <w:rsid w:val="001B7D57"/>
    <w:rsid w:val="001D383D"/>
    <w:rsid w:val="001F0225"/>
    <w:rsid w:val="001F3246"/>
    <w:rsid w:val="001F66C9"/>
    <w:rsid w:val="001F7CEF"/>
    <w:rsid w:val="00203EFD"/>
    <w:rsid w:val="002114C3"/>
    <w:rsid w:val="002171C1"/>
    <w:rsid w:val="0022582D"/>
    <w:rsid w:val="00234C87"/>
    <w:rsid w:val="0023579D"/>
    <w:rsid w:val="002469A4"/>
    <w:rsid w:val="002531BE"/>
    <w:rsid w:val="0025722C"/>
    <w:rsid w:val="0026065B"/>
    <w:rsid w:val="00262557"/>
    <w:rsid w:val="00262C9C"/>
    <w:rsid w:val="0027487A"/>
    <w:rsid w:val="00277A91"/>
    <w:rsid w:val="00287D6F"/>
    <w:rsid w:val="00290562"/>
    <w:rsid w:val="00291D76"/>
    <w:rsid w:val="00294097"/>
    <w:rsid w:val="002A35DB"/>
    <w:rsid w:val="002A470F"/>
    <w:rsid w:val="002A7022"/>
    <w:rsid w:val="003005B8"/>
    <w:rsid w:val="003112B6"/>
    <w:rsid w:val="00317761"/>
    <w:rsid w:val="0034552B"/>
    <w:rsid w:val="0035444F"/>
    <w:rsid w:val="00357C65"/>
    <w:rsid w:val="003659DF"/>
    <w:rsid w:val="003668DC"/>
    <w:rsid w:val="003833A1"/>
    <w:rsid w:val="0039084B"/>
    <w:rsid w:val="003A255A"/>
    <w:rsid w:val="003C031A"/>
    <w:rsid w:val="003C25DE"/>
    <w:rsid w:val="003C5D8E"/>
    <w:rsid w:val="003D467E"/>
    <w:rsid w:val="003E728A"/>
    <w:rsid w:val="003F2B97"/>
    <w:rsid w:val="003F4556"/>
    <w:rsid w:val="003F6C61"/>
    <w:rsid w:val="004023B2"/>
    <w:rsid w:val="0041405A"/>
    <w:rsid w:val="00434C34"/>
    <w:rsid w:val="00435206"/>
    <w:rsid w:val="004547AC"/>
    <w:rsid w:val="00464641"/>
    <w:rsid w:val="00466CA6"/>
    <w:rsid w:val="004730F8"/>
    <w:rsid w:val="004A0647"/>
    <w:rsid w:val="004A4FEF"/>
    <w:rsid w:val="004A6086"/>
    <w:rsid w:val="004D10B3"/>
    <w:rsid w:val="004D256C"/>
    <w:rsid w:val="004F5103"/>
    <w:rsid w:val="00502665"/>
    <w:rsid w:val="00524A47"/>
    <w:rsid w:val="005253D2"/>
    <w:rsid w:val="00542ABD"/>
    <w:rsid w:val="00556B9F"/>
    <w:rsid w:val="00560C06"/>
    <w:rsid w:val="005957FC"/>
    <w:rsid w:val="00595924"/>
    <w:rsid w:val="005A6034"/>
    <w:rsid w:val="005B09B9"/>
    <w:rsid w:val="005B17D0"/>
    <w:rsid w:val="005C569F"/>
    <w:rsid w:val="005C707E"/>
    <w:rsid w:val="005D2B95"/>
    <w:rsid w:val="00603861"/>
    <w:rsid w:val="00614CAD"/>
    <w:rsid w:val="006164B6"/>
    <w:rsid w:val="006252F1"/>
    <w:rsid w:val="0062612B"/>
    <w:rsid w:val="00632CD3"/>
    <w:rsid w:val="00634BCF"/>
    <w:rsid w:val="00635199"/>
    <w:rsid w:val="006445DD"/>
    <w:rsid w:val="00670C11"/>
    <w:rsid w:val="00676E05"/>
    <w:rsid w:val="0068092C"/>
    <w:rsid w:val="006831E7"/>
    <w:rsid w:val="00696006"/>
    <w:rsid w:val="006B1C86"/>
    <w:rsid w:val="006B59C0"/>
    <w:rsid w:val="0074025D"/>
    <w:rsid w:val="00750B34"/>
    <w:rsid w:val="00762A64"/>
    <w:rsid w:val="00774682"/>
    <w:rsid w:val="007C0C3D"/>
    <w:rsid w:val="007C4987"/>
    <w:rsid w:val="007F385A"/>
    <w:rsid w:val="007F6E7F"/>
    <w:rsid w:val="00806971"/>
    <w:rsid w:val="00812100"/>
    <w:rsid w:val="008177F3"/>
    <w:rsid w:val="0083694A"/>
    <w:rsid w:val="00841940"/>
    <w:rsid w:val="00850947"/>
    <w:rsid w:val="00852ABF"/>
    <w:rsid w:val="00857BDB"/>
    <w:rsid w:val="00867C31"/>
    <w:rsid w:val="00872659"/>
    <w:rsid w:val="00892EFF"/>
    <w:rsid w:val="0089642B"/>
    <w:rsid w:val="008B1055"/>
    <w:rsid w:val="008C55C3"/>
    <w:rsid w:val="008D0C44"/>
    <w:rsid w:val="008D5089"/>
    <w:rsid w:val="008D7B23"/>
    <w:rsid w:val="008F4C54"/>
    <w:rsid w:val="008F592B"/>
    <w:rsid w:val="008F6B13"/>
    <w:rsid w:val="009024F9"/>
    <w:rsid w:val="009228B9"/>
    <w:rsid w:val="0092301E"/>
    <w:rsid w:val="00937723"/>
    <w:rsid w:val="00977226"/>
    <w:rsid w:val="00986983"/>
    <w:rsid w:val="009A5553"/>
    <w:rsid w:val="009C415A"/>
    <w:rsid w:val="009C6650"/>
    <w:rsid w:val="009C66C4"/>
    <w:rsid w:val="009E075E"/>
    <w:rsid w:val="009E1D98"/>
    <w:rsid w:val="009E4182"/>
    <w:rsid w:val="00A010FB"/>
    <w:rsid w:val="00A13487"/>
    <w:rsid w:val="00A13D56"/>
    <w:rsid w:val="00A14930"/>
    <w:rsid w:val="00A21E75"/>
    <w:rsid w:val="00A31C08"/>
    <w:rsid w:val="00A335D5"/>
    <w:rsid w:val="00A35681"/>
    <w:rsid w:val="00A36BF4"/>
    <w:rsid w:val="00A61ED8"/>
    <w:rsid w:val="00AB06D0"/>
    <w:rsid w:val="00AC01AD"/>
    <w:rsid w:val="00AF7ADA"/>
    <w:rsid w:val="00B06EFE"/>
    <w:rsid w:val="00B14411"/>
    <w:rsid w:val="00B16E1E"/>
    <w:rsid w:val="00B220A9"/>
    <w:rsid w:val="00B22412"/>
    <w:rsid w:val="00B31811"/>
    <w:rsid w:val="00B31D8C"/>
    <w:rsid w:val="00B44897"/>
    <w:rsid w:val="00B52D84"/>
    <w:rsid w:val="00B530ED"/>
    <w:rsid w:val="00B72656"/>
    <w:rsid w:val="00B844D3"/>
    <w:rsid w:val="00BA4604"/>
    <w:rsid w:val="00BC3338"/>
    <w:rsid w:val="00C0353F"/>
    <w:rsid w:val="00C12FC4"/>
    <w:rsid w:val="00C17689"/>
    <w:rsid w:val="00C222F3"/>
    <w:rsid w:val="00C3540B"/>
    <w:rsid w:val="00C3594B"/>
    <w:rsid w:val="00C467D3"/>
    <w:rsid w:val="00C618D9"/>
    <w:rsid w:val="00C63AC2"/>
    <w:rsid w:val="00C64CCC"/>
    <w:rsid w:val="00C66FED"/>
    <w:rsid w:val="00CA1A9D"/>
    <w:rsid w:val="00CA6031"/>
    <w:rsid w:val="00CC071E"/>
    <w:rsid w:val="00CC53CC"/>
    <w:rsid w:val="00CE0DFF"/>
    <w:rsid w:val="00CE5589"/>
    <w:rsid w:val="00D07F20"/>
    <w:rsid w:val="00D17B4F"/>
    <w:rsid w:val="00D332F7"/>
    <w:rsid w:val="00D53C93"/>
    <w:rsid w:val="00DB273B"/>
    <w:rsid w:val="00DD2DD2"/>
    <w:rsid w:val="00E02AAF"/>
    <w:rsid w:val="00E0377E"/>
    <w:rsid w:val="00E26C93"/>
    <w:rsid w:val="00E27260"/>
    <w:rsid w:val="00E33DAB"/>
    <w:rsid w:val="00E35837"/>
    <w:rsid w:val="00E665B9"/>
    <w:rsid w:val="00E670E0"/>
    <w:rsid w:val="00E920F0"/>
    <w:rsid w:val="00E97CAA"/>
    <w:rsid w:val="00EA05B1"/>
    <w:rsid w:val="00EA0B51"/>
    <w:rsid w:val="00EC300F"/>
    <w:rsid w:val="00EC3286"/>
    <w:rsid w:val="00EC49FE"/>
    <w:rsid w:val="00EE70EF"/>
    <w:rsid w:val="00EE73C6"/>
    <w:rsid w:val="00F14B09"/>
    <w:rsid w:val="00F65FA1"/>
    <w:rsid w:val="00F84A22"/>
    <w:rsid w:val="00F87FCE"/>
    <w:rsid w:val="00F96464"/>
    <w:rsid w:val="00F966A4"/>
    <w:rsid w:val="00FA05E4"/>
    <w:rsid w:val="00FA46C3"/>
    <w:rsid w:val="00FC0AAA"/>
    <w:rsid w:val="00FC4CC4"/>
    <w:rsid w:val="00FF1B4C"/>
    <w:rsid w:val="00FF1B94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1811C5"/>
  <w15:chartTrackingRefBased/>
  <w15:docId w15:val="{AA7F725B-3A05-4F21-A533-4500AA40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84A22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84A22"/>
    <w:rPr>
      <w:rFonts w:ascii="Times" w:hAnsi="Times"/>
      <w:sz w:val="24"/>
      <w:lang w:val="en-US"/>
    </w:rPr>
  </w:style>
  <w:style w:type="character" w:customStyle="1" w:styleId="Ttulo1Char">
    <w:name w:val="Título 1 Char"/>
    <w:basedOn w:val="Fontepargpadro"/>
    <w:link w:val="Ttulo1"/>
    <w:rsid w:val="00C63AC2"/>
    <w:rPr>
      <w:rFonts w:ascii="Times" w:hAnsi="Times"/>
      <w:b/>
      <w:kern w:val="28"/>
      <w:sz w:val="26"/>
      <w:lang w:val="en-US"/>
    </w:rPr>
  </w:style>
  <w:style w:type="paragraph" w:styleId="PargrafodaLista">
    <w:name w:val="List Paragraph"/>
    <w:basedOn w:val="Normal"/>
    <w:uiPriority w:val="34"/>
    <w:qFormat/>
    <w:rsid w:val="009E075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A4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Fernando Ely</cp:lastModifiedBy>
  <cp:revision>2</cp:revision>
  <cp:lastPrinted>2005-03-17T02:14:00Z</cp:lastPrinted>
  <dcterms:created xsi:type="dcterms:W3CDTF">2024-09-23T13:19:00Z</dcterms:created>
  <dcterms:modified xsi:type="dcterms:W3CDTF">2024-09-23T13:19:00Z</dcterms:modified>
</cp:coreProperties>
</file>